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00E" w:rsidRPr="004B2514" w:rsidRDefault="00220F9B" w:rsidP="004B2514">
      <w:pPr>
        <w:pStyle w:val="Title"/>
        <w:jc w:val="center"/>
        <w:rPr>
          <w:rFonts w:ascii="WeblySleek UI Semibold" w:hAnsi="WeblySleek UI Semibold" w:cs="WeblySleek UI Semibold"/>
        </w:rPr>
      </w:pPr>
      <w:r>
        <w:rPr>
          <w:rFonts w:ascii="WeblySleek UI Semibold" w:hAnsi="WeblySleek UI Semibold" w:cs="WeblySleek UI Semibold"/>
        </w:rPr>
        <w:t>Lab 1: Measurement Converter</w:t>
      </w:r>
    </w:p>
    <w:p w:rsidR="00D1400E" w:rsidRDefault="004B2514">
      <w:r>
        <w:t xml:space="preserve">This lab is the first step in creating the Toolkit app. For this lab we will be creating the app from scratch and creating the measurement conversion page where we can enter a unit of measurement and convert that to the unit of measurement selected. </w:t>
      </w:r>
    </w:p>
    <w:p w:rsidR="00220F9B" w:rsidRPr="004B2514" w:rsidRDefault="00220F9B" w:rsidP="00220F9B">
      <w:pPr>
        <w:pStyle w:val="Heading1"/>
        <w:rPr>
          <w:rFonts w:ascii="WeblySleek UI Semibold" w:hAnsi="WeblySleek UI Semibold" w:cs="WeblySleek UI Semibold"/>
        </w:rPr>
      </w:pPr>
      <w:r>
        <w:rPr>
          <w:rFonts w:ascii="WeblySleek UI Semibold" w:hAnsi="WeblySleek UI Semibold" w:cs="WeblySleek UI Semibold"/>
        </w:rPr>
        <w:t>Steps</w:t>
      </w:r>
    </w:p>
    <w:p w:rsidR="004B2514" w:rsidRDefault="006551D6">
      <w:r>
        <w:t>Below are the step-by-step instructions for you to follow to complete this Lab.</w:t>
      </w:r>
    </w:p>
    <w:p w:rsidR="004B2514" w:rsidRDefault="00DF2374" w:rsidP="004B2514">
      <w:pPr>
        <w:pStyle w:val="Heading2"/>
        <w:rPr>
          <w:rFonts w:ascii="WeblySleek UI Semilight" w:hAnsi="WeblySleek UI Semilight" w:cs="WeblySleek UI Semilight"/>
        </w:rPr>
      </w:pPr>
      <w:r>
        <w:rPr>
          <w:rFonts w:ascii="WeblySleek UI Semilight" w:hAnsi="WeblySleek UI Semilight" w:cs="WeblySleek UI Semilight"/>
        </w:rPr>
        <w:t>Open the Starter Solution</w:t>
      </w:r>
    </w:p>
    <w:p w:rsidR="004B2514" w:rsidRDefault="001C0B45" w:rsidP="001C0B45">
      <w:pPr>
        <w:pStyle w:val="ListParagraph"/>
        <w:numPr>
          <w:ilvl w:val="0"/>
          <w:numId w:val="2"/>
        </w:numPr>
      </w:pPr>
      <w:r>
        <w:t xml:space="preserve">Open </w:t>
      </w:r>
      <w:r w:rsidRPr="001C0B45">
        <w:rPr>
          <w:b/>
        </w:rPr>
        <w:t>Toolbox.sln</w:t>
      </w:r>
      <w:r w:rsidRPr="001C0B45">
        <w:t xml:space="preserve"> </w:t>
      </w:r>
      <w:r>
        <w:t xml:space="preserve">in the </w:t>
      </w:r>
      <w:r w:rsidRPr="001C0B45">
        <w:rPr>
          <w:b/>
        </w:rPr>
        <w:t>folder</w:t>
      </w:r>
      <w:r>
        <w:rPr>
          <w:b/>
        </w:rPr>
        <w:t xml:space="preserve"> </w:t>
      </w:r>
      <w:r w:rsidRPr="001C0B45">
        <w:rPr>
          <w:b/>
        </w:rPr>
        <w:t>path</w:t>
      </w:r>
      <w:r>
        <w:t xml:space="preserve"> folder. You can use Visual Studio or Xamarin Studio</w:t>
      </w:r>
      <w:r w:rsidR="00AF4942">
        <w:t xml:space="preserve"> to open the project. This solution contains 4 parts Toolbox (Portable), Toolbox.Droid, Toolbox.iOS, &amp; Toolbox.WinPhone.</w:t>
      </w:r>
    </w:p>
    <w:p w:rsidR="00AF4942" w:rsidRDefault="00AF4942" w:rsidP="001C0B45">
      <w:pPr>
        <w:pStyle w:val="ListParagraph"/>
        <w:numPr>
          <w:ilvl w:val="0"/>
          <w:numId w:val="2"/>
        </w:numPr>
      </w:pPr>
      <w:r>
        <w:t>Before we start coding, make sure the app builds and test to see if the application runs.</w:t>
      </w:r>
    </w:p>
    <w:p w:rsidR="00AF4942" w:rsidRPr="00AF4942" w:rsidRDefault="009B00BA" w:rsidP="00AF4942">
      <w:pPr>
        <w:pStyle w:val="Heading2"/>
        <w:rPr>
          <w:rFonts w:ascii="WeblySleek UI Semilight" w:hAnsi="WeblySleek UI Semilight" w:cs="WeblySleek UI Semilight"/>
        </w:rPr>
      </w:pPr>
      <w:r>
        <w:rPr>
          <w:rFonts w:ascii="WeblySleek UI Semilight" w:hAnsi="WeblySleek UI Semilight" w:cs="WeblySleek UI Semilight"/>
        </w:rPr>
        <w:t>Adding a new XAML file</w:t>
      </w:r>
    </w:p>
    <w:p w:rsidR="00AF4942" w:rsidRDefault="00AF4942" w:rsidP="00AF4942">
      <w:r>
        <w:t>Now that we have made sure that our app is working, let’s continue on!</w:t>
      </w:r>
    </w:p>
    <w:p w:rsidR="00AF4942" w:rsidRDefault="009B00BA" w:rsidP="00AF4942">
      <w:pPr>
        <w:pStyle w:val="ListParagraph"/>
        <w:numPr>
          <w:ilvl w:val="0"/>
          <w:numId w:val="3"/>
        </w:numPr>
      </w:pPr>
      <w:r>
        <w:t>Make sure the Toolbox (Portable) is set as the default starting project.</w:t>
      </w:r>
    </w:p>
    <w:p w:rsidR="009B00BA" w:rsidRDefault="009B00BA" w:rsidP="00AF4942">
      <w:pPr>
        <w:pStyle w:val="ListParagraph"/>
        <w:numPr>
          <w:ilvl w:val="0"/>
          <w:numId w:val="3"/>
        </w:numPr>
      </w:pPr>
      <w:r>
        <w:t>Add a new XAML File</w:t>
      </w:r>
      <w:r w:rsidR="005E29C2">
        <w:t xml:space="preserve"> to the view Folder</w:t>
      </w:r>
      <w:r>
        <w:t>. To do this</w:t>
      </w:r>
      <w:r w:rsidR="005E29C2">
        <w:t>, select the View folder in the Toolbox (Portable) project.</w:t>
      </w:r>
      <w:r>
        <w:t xml:space="preserve"> </w:t>
      </w:r>
      <w:r w:rsidR="005E29C2">
        <w:t>G</w:t>
      </w:r>
      <w:r>
        <w:t xml:space="preserve">o to </w:t>
      </w:r>
      <w:r w:rsidRPr="009B00BA">
        <w:rPr>
          <w:i/>
        </w:rPr>
        <w:t>Project &gt; Add New Item</w:t>
      </w:r>
      <w:r>
        <w:t xml:space="preserve"> and look for Forms XAML Page in Visual Studio or </w:t>
      </w:r>
    </w:p>
    <w:p w:rsidR="009B00BA" w:rsidRDefault="009B00BA" w:rsidP="00AF4942">
      <w:pPr>
        <w:pStyle w:val="ListParagraph"/>
        <w:numPr>
          <w:ilvl w:val="0"/>
          <w:numId w:val="3"/>
        </w:numPr>
      </w:pPr>
      <w:r>
        <w:t xml:space="preserve">Next enter the name for this new XAML file as </w:t>
      </w:r>
      <w:r w:rsidR="005E29C2">
        <w:rPr>
          <w:b/>
        </w:rPr>
        <w:t>MuniteConverter</w:t>
      </w:r>
      <w:r>
        <w:t xml:space="preserve"> </w:t>
      </w:r>
    </w:p>
    <w:p w:rsidR="009B00BA" w:rsidRDefault="009B00BA" w:rsidP="00AF4942">
      <w:pPr>
        <w:pStyle w:val="ListParagraph"/>
        <w:numPr>
          <w:ilvl w:val="0"/>
          <w:numId w:val="3"/>
        </w:numPr>
      </w:pPr>
      <w:r>
        <w:t>Click Add to add the XAML file to the project</w:t>
      </w:r>
    </w:p>
    <w:p w:rsidR="009B00BA" w:rsidRDefault="009B00BA" w:rsidP="00AF4942">
      <w:pPr>
        <w:pStyle w:val="ListParagraph"/>
        <w:numPr>
          <w:ilvl w:val="0"/>
          <w:numId w:val="3"/>
        </w:numPr>
      </w:pPr>
      <w:r>
        <w:t xml:space="preserve">Open app.cs and look for public App(). </w:t>
      </w:r>
    </w:p>
    <w:p w:rsidR="005E29C2" w:rsidRDefault="005E29C2" w:rsidP="00AF4942">
      <w:pPr>
        <w:pStyle w:val="ListParagraph"/>
        <w:numPr>
          <w:ilvl w:val="0"/>
          <w:numId w:val="3"/>
        </w:numPr>
      </w:pPr>
    </w:p>
    <w:p w:rsidR="009B00BA" w:rsidRDefault="009B00BA" w:rsidP="00AF4942">
      <w:pPr>
        <w:pStyle w:val="ListParagraph"/>
        <w:numPr>
          <w:ilvl w:val="0"/>
          <w:numId w:val="3"/>
        </w:numPr>
      </w:pPr>
      <w:r>
        <w:t>Delete everything inside of App() and the code below. MainPage is now equal to a new instance of MeasurementConverter</w:t>
      </w:r>
    </w:p>
    <w:p w:rsidR="009B00BA" w:rsidRPr="009B00BA" w:rsidRDefault="009B00BA" w:rsidP="009B0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4"/>
          <w:szCs w:val="24"/>
          <w:lang w:eastAsia="en-US"/>
        </w:rPr>
      </w:pPr>
      <w:r>
        <w:rPr>
          <w:rFonts w:ascii="Lucida Console" w:eastAsia="Times New Roman" w:hAnsi="Lucida Console" w:cs="Courier New"/>
          <w:color w:val="000000"/>
          <w:sz w:val="24"/>
          <w:szCs w:val="24"/>
          <w:lang w:eastAsia="en-US"/>
        </w:rPr>
        <w:tab/>
      </w:r>
      <w:r w:rsidRPr="009B00BA">
        <w:rPr>
          <w:rFonts w:ascii="Lucida Console" w:eastAsia="Times New Roman" w:hAnsi="Lucida Console" w:cs="Courier New"/>
          <w:color w:val="000000"/>
          <w:sz w:val="24"/>
          <w:szCs w:val="24"/>
          <w:lang w:eastAsia="en-US"/>
        </w:rPr>
        <w:t>MainPage = </w:t>
      </w:r>
      <w:r w:rsidRPr="009B00BA">
        <w:rPr>
          <w:rFonts w:ascii="Lucida Console" w:eastAsia="Times New Roman" w:hAnsi="Lucida Console" w:cs="Courier New"/>
          <w:color w:val="0000FF"/>
          <w:sz w:val="24"/>
          <w:szCs w:val="24"/>
          <w:lang w:eastAsia="en-US"/>
        </w:rPr>
        <w:t>new</w:t>
      </w:r>
      <w:r w:rsidRPr="009B00BA">
        <w:rPr>
          <w:rFonts w:ascii="Lucida Console" w:eastAsia="Times New Roman" w:hAnsi="Lucida Console" w:cs="Courier New"/>
          <w:color w:val="000000"/>
          <w:sz w:val="24"/>
          <w:szCs w:val="24"/>
          <w:lang w:eastAsia="en-US"/>
        </w:rPr>
        <w:t> </w:t>
      </w:r>
      <w:r w:rsidRPr="009B00BA">
        <w:rPr>
          <w:rFonts w:ascii="Lucida Console" w:eastAsia="Times New Roman" w:hAnsi="Lucida Console" w:cs="Courier New"/>
          <w:color w:val="2B91AF"/>
          <w:sz w:val="24"/>
          <w:szCs w:val="24"/>
          <w:lang w:eastAsia="en-US"/>
        </w:rPr>
        <w:t>M</w:t>
      </w:r>
      <w:r w:rsidR="005E29C2">
        <w:rPr>
          <w:rFonts w:ascii="Lucida Console" w:eastAsia="Times New Roman" w:hAnsi="Lucida Console" w:cs="Courier New"/>
          <w:color w:val="2B91AF"/>
          <w:sz w:val="24"/>
          <w:szCs w:val="24"/>
          <w:lang w:eastAsia="en-US"/>
        </w:rPr>
        <w:t>unit</w:t>
      </w:r>
      <w:bookmarkStart w:id="0" w:name="_GoBack"/>
      <w:bookmarkEnd w:id="0"/>
      <w:r w:rsidRPr="009B00BA">
        <w:rPr>
          <w:rFonts w:ascii="Lucida Console" w:eastAsia="Times New Roman" w:hAnsi="Lucida Console" w:cs="Courier New"/>
          <w:color w:val="2B91AF"/>
          <w:sz w:val="24"/>
          <w:szCs w:val="24"/>
          <w:lang w:eastAsia="en-US"/>
        </w:rPr>
        <w:t>Converter</w:t>
      </w:r>
      <w:r w:rsidRPr="009B00BA">
        <w:rPr>
          <w:rFonts w:ascii="Lucida Console" w:eastAsia="Times New Roman" w:hAnsi="Lucida Console" w:cs="Courier New"/>
          <w:color w:val="000000"/>
          <w:sz w:val="24"/>
          <w:szCs w:val="24"/>
          <w:lang w:eastAsia="en-US"/>
        </w:rPr>
        <w:t>();</w:t>
      </w:r>
    </w:p>
    <w:p w:rsidR="009B00BA" w:rsidRDefault="009B00BA" w:rsidP="009B00BA">
      <w:pPr>
        <w:ind w:left="360"/>
      </w:pPr>
    </w:p>
    <w:p w:rsidR="009B00BA" w:rsidRPr="00AF4942" w:rsidRDefault="009B00BA" w:rsidP="00AF4942">
      <w:pPr>
        <w:pStyle w:val="ListParagraph"/>
        <w:numPr>
          <w:ilvl w:val="0"/>
          <w:numId w:val="3"/>
        </w:numPr>
      </w:pPr>
    </w:p>
    <w:sectPr w:rsidR="009B00BA" w:rsidRPr="00AF494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WeblySleek UI Semibold">
    <w:panose1 w:val="020B0702040204020203"/>
    <w:charset w:val="00"/>
    <w:family w:val="swiss"/>
    <w:pitch w:val="variable"/>
    <w:sig w:usb0="E4002EFF" w:usb1="C000E47F" w:usb2="00000009" w:usb3="00000000" w:csb0="000001FF" w:csb1="00000000"/>
  </w:font>
  <w:font w:name="WeblySleek UI Semilight">
    <w:panose1 w:val="020B04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12CAA"/>
    <w:multiLevelType w:val="hybridMultilevel"/>
    <w:tmpl w:val="3DA689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9446AE"/>
    <w:multiLevelType w:val="hybridMultilevel"/>
    <w:tmpl w:val="972C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3056F"/>
    <w:multiLevelType w:val="hybridMultilevel"/>
    <w:tmpl w:val="363E4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14"/>
    <w:rsid w:val="001C0B45"/>
    <w:rsid w:val="00220F9B"/>
    <w:rsid w:val="004B2514"/>
    <w:rsid w:val="005E29C2"/>
    <w:rsid w:val="006551D6"/>
    <w:rsid w:val="00895976"/>
    <w:rsid w:val="009B00BA"/>
    <w:rsid w:val="009E17D0"/>
    <w:rsid w:val="00AF4942"/>
    <w:rsid w:val="00D1400E"/>
    <w:rsid w:val="00DD3F41"/>
    <w:rsid w:val="00DF237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DF8E-4E20-4419-A06C-074DDD49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86743">
      <w:bodyDiv w:val="1"/>
      <w:marLeft w:val="0"/>
      <w:marRight w:val="0"/>
      <w:marTop w:val="0"/>
      <w:marBottom w:val="0"/>
      <w:divBdr>
        <w:top w:val="none" w:sz="0" w:space="0" w:color="auto"/>
        <w:left w:val="none" w:sz="0" w:space="0" w:color="auto"/>
        <w:bottom w:val="none" w:sz="0" w:space="0" w:color="auto"/>
        <w:right w:val="none" w:sz="0" w:space="0" w:color="auto"/>
      </w:divBdr>
    </w:div>
    <w:div w:id="1359427962">
      <w:bodyDiv w:val="1"/>
      <w:marLeft w:val="0"/>
      <w:marRight w:val="0"/>
      <w:marTop w:val="0"/>
      <w:marBottom w:val="0"/>
      <w:divBdr>
        <w:top w:val="none" w:sz="0" w:space="0" w:color="auto"/>
        <w:left w:val="none" w:sz="0" w:space="0" w:color="auto"/>
        <w:bottom w:val="none" w:sz="0" w:space="0" w:color="auto"/>
        <w:right w:val="none" w:sz="0" w:space="0" w:color="auto"/>
      </w:divBdr>
    </w:div>
    <w:div w:id="14060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_000\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353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mitch_000</dc:creator>
  <cp:keywords/>
  <cp:lastModifiedBy>mitchmuenster@gmail.com</cp:lastModifiedBy>
  <cp:revision>6</cp:revision>
  <dcterms:created xsi:type="dcterms:W3CDTF">2015-09-19T02:06:00Z</dcterms:created>
  <dcterms:modified xsi:type="dcterms:W3CDTF">2015-09-29T08:39:00Z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